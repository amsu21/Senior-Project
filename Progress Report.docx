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40"/>
        <w:gridCol w:w="3330"/>
        <w:gridCol w:w="180"/>
        <w:gridCol w:w="16"/>
      </w:tblGrid>
      <w:tr w:rsidR="00356BB9" w:rsidRPr="00C866C9" w14:paraId="6BBDE356" w14:textId="77777777" w:rsidTr="00356BB9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006666" w:themeFill="accent3"/>
          </w:tcPr>
          <w:p w14:paraId="01AF6B42" w14:textId="77777777" w:rsidR="00356BB9" w:rsidRPr="00C866C9" w:rsidRDefault="00356BB9" w:rsidP="00356B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3E6DED28" w14:textId="77777777" w:rsidR="00356BB9" w:rsidRPr="00C866C9" w:rsidRDefault="00B216C2" w:rsidP="00356BB9">
            <w:pPr>
              <w:pStyle w:val="ContactInfo"/>
              <w:rPr>
                <w:rFonts w:ascii="Times New Roman" w:hAnsi="Times New Roman" w:cs="Times New Roman"/>
              </w:rPr>
            </w:pPr>
            <w:r w:rsidRPr="00C866C9">
              <w:rPr>
                <w:rFonts w:ascii="Times New Roman" w:hAnsi="Times New Roman" w:cs="Times New Roman"/>
              </w:rPr>
              <w:t>Amsu Warner</w:t>
            </w:r>
          </w:p>
          <w:p w14:paraId="3574BEE6" w14:textId="77777777" w:rsidR="00B216C2" w:rsidRPr="00C866C9" w:rsidRDefault="00B216C2" w:rsidP="00356BB9">
            <w:pPr>
              <w:pStyle w:val="ContactInfo"/>
              <w:rPr>
                <w:rFonts w:ascii="Times New Roman" w:hAnsi="Times New Roman" w:cs="Times New Roman"/>
              </w:rPr>
            </w:pPr>
            <w:r w:rsidRPr="00C866C9">
              <w:rPr>
                <w:rFonts w:ascii="Times New Roman" w:hAnsi="Times New Roman" w:cs="Times New Roman"/>
              </w:rPr>
              <w:t>CSC-498</w:t>
            </w:r>
          </w:p>
          <w:p w14:paraId="44EE5F0A" w14:textId="13E7DAF8" w:rsidR="00B216C2" w:rsidRPr="00C866C9" w:rsidRDefault="00B216C2" w:rsidP="00356BB9">
            <w:pPr>
              <w:pStyle w:val="ContactInfo"/>
              <w:rPr>
                <w:rFonts w:ascii="Times New Roman" w:hAnsi="Times New Roman" w:cs="Times New Roman"/>
              </w:rPr>
            </w:pPr>
            <w:r w:rsidRPr="00C866C9">
              <w:rPr>
                <w:rFonts w:ascii="Times New Roman" w:hAnsi="Times New Roman" w:cs="Times New Roman"/>
              </w:rPr>
              <w:t>Dr. Doswell</w:t>
            </w:r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07C0CA58" w14:textId="284C21BE" w:rsidR="00356BB9" w:rsidRPr="00C866C9" w:rsidRDefault="006B135F" w:rsidP="00356BB9">
            <w:pPr>
              <w:pStyle w:val="Graphic"/>
              <w:rPr>
                <w:rFonts w:ascii="Times New Roman" w:hAnsi="Times New Roman" w:cs="Times New Roman"/>
                <w:b/>
                <w:bCs/>
              </w:rPr>
            </w:pPr>
            <w:r w:rsidRPr="00C866C9">
              <w:rPr>
                <w:rFonts w:ascii="Times New Roman" w:hAnsi="Times New Roman" w:cs="Times New Roman"/>
                <w:b/>
                <w:bCs/>
              </w:rPr>
              <w:t>Senior Project Advisor: Stuart Anderson</w:t>
            </w:r>
          </w:p>
        </w:tc>
        <w:tc>
          <w:tcPr>
            <w:tcW w:w="180" w:type="dxa"/>
            <w:shd w:val="clear" w:color="auto" w:fill="006666" w:themeFill="accent3"/>
          </w:tcPr>
          <w:p w14:paraId="0A1F3EEE" w14:textId="77777777" w:rsidR="00356BB9" w:rsidRPr="00C866C9" w:rsidRDefault="00356BB9" w:rsidP="001A58E9">
            <w:pPr>
              <w:pStyle w:val="Graphic"/>
              <w:rPr>
                <w:rFonts w:ascii="Times New Roman" w:hAnsi="Times New Roman" w:cs="Times New Roman"/>
                <w:b/>
                <w:bCs/>
                <w:color w:val="006666" w:themeColor="accent3"/>
              </w:rPr>
            </w:pPr>
          </w:p>
        </w:tc>
      </w:tr>
      <w:tr w:rsidR="001A58E9" w14:paraId="6D116555" w14:textId="77777777" w:rsidTr="00A87814">
        <w:trPr>
          <w:trHeight w:val="1167"/>
        </w:trPr>
        <w:tc>
          <w:tcPr>
            <w:tcW w:w="11536" w:type="dxa"/>
            <w:gridSpan w:val="5"/>
            <w:vAlign w:val="bottom"/>
          </w:tcPr>
          <w:sdt>
            <w:sdtPr>
              <w:rPr>
                <w:rFonts w:ascii="Times New Roman" w:hAnsi="Times New Roman" w:cs="Times New Roman"/>
              </w:rPr>
              <w:id w:val="1130743454"/>
              <w:placeholder>
                <w:docPart w:val="8DFCE9E9F6D8334BB00694FC3A63DC48"/>
              </w:placeholder>
              <w:temporary/>
              <w:showingPlcHdr/>
              <w15:appearance w15:val="hidden"/>
            </w:sdtPr>
            <w:sdtEndPr>
              <w:rPr>
                <w:rFonts w:asciiTheme="majorHAnsi" w:hAnsiTheme="majorHAnsi" w:cstheme="majorBidi"/>
              </w:rPr>
            </w:sdtEndPr>
            <w:sdtContent>
              <w:p w14:paraId="6EC740E4" w14:textId="77777777" w:rsidR="001A58E9" w:rsidRDefault="001A58E9" w:rsidP="00A87814">
                <w:pPr>
                  <w:pStyle w:val="Title"/>
                </w:pPr>
                <w:r w:rsidRPr="00C866C9">
                  <w:rPr>
                    <w:rFonts w:ascii="Times New Roman" w:hAnsi="Times New Roman" w:cs="Times New Roman"/>
                  </w:rPr>
                  <w:t>Project status Report</w:t>
                </w:r>
              </w:p>
            </w:sdtContent>
          </w:sdt>
        </w:tc>
      </w:tr>
      <w:tr w:rsidR="001A58E9" w14:paraId="1A99EE6A" w14:textId="77777777" w:rsidTr="001960E4">
        <w:trPr>
          <w:trHeight w:val="864"/>
        </w:trPr>
        <w:tc>
          <w:tcPr>
            <w:tcW w:w="11536" w:type="dxa"/>
            <w:gridSpan w:val="5"/>
            <w:tcBorders>
              <w:bottom w:val="single" w:sz="18" w:space="0" w:color="FEDE00" w:themeColor="accent2"/>
            </w:tcBorders>
            <w:vAlign w:val="bottom"/>
          </w:tcPr>
          <w:p w14:paraId="4F696D7B" w14:textId="77777777" w:rsidR="001A58E9" w:rsidRPr="00825C42" w:rsidRDefault="00000000" w:rsidP="001960E4">
            <w:pPr>
              <w:pStyle w:val="Heading1"/>
            </w:pPr>
            <w:sdt>
              <w:sdtPr>
                <w:id w:val="-325209752"/>
                <w:placeholder>
                  <w:docPart w:val="4819C5F642829B4785FB9EE981BD0385"/>
                </w:placeholder>
                <w:temporary/>
                <w:showingPlcHdr/>
                <w15:appearance w15:val="hidden"/>
              </w:sdtPr>
              <w:sdtContent>
                <w:r w:rsidR="00825C42" w:rsidRPr="00825C42">
                  <w:t>Project Summary</w:t>
                </w:r>
              </w:sdtContent>
            </w:sdt>
          </w:p>
        </w:tc>
      </w:tr>
      <w:tr w:rsidR="001A58E9" w14:paraId="4C6FB247" w14:textId="77777777" w:rsidTr="00356BB9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FEDE00" w:themeColor="accent2"/>
            </w:tcBorders>
          </w:tcPr>
          <w:p w14:paraId="1E5C0D1C" w14:textId="77777777" w:rsidR="001A58E9" w:rsidRPr="00E219DC" w:rsidRDefault="001A58E9" w:rsidP="001A58E9"/>
        </w:tc>
      </w:tr>
    </w:tbl>
    <w:tbl>
      <w:tblPr>
        <w:tblStyle w:val="StatusReportTable"/>
        <w:tblW w:w="5000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00E219DC" w:rsidRPr="001A58E9" w14:paraId="70A8E8C4" w14:textId="77777777" w:rsidTr="0042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74173617" w14:textId="77777777" w:rsidR="00E219DC" w:rsidRPr="001A58E9" w:rsidRDefault="00000000" w:rsidP="001A58E9">
            <w:pPr>
              <w:pStyle w:val="Heading2"/>
              <w:outlineLvl w:val="1"/>
            </w:pPr>
            <w:sdt>
              <w:sdtPr>
                <w:id w:val="-1450397053"/>
                <w:placeholder>
                  <w:docPart w:val="C191E4D427DF454C8DF0969E1E9F4855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t>Report Date</w:t>
                </w:r>
              </w:sdtContent>
            </w:sdt>
          </w:p>
        </w:tc>
        <w:tc>
          <w:tcPr>
            <w:tcW w:w="4181" w:type="dxa"/>
          </w:tcPr>
          <w:p w14:paraId="39830A90" w14:textId="77777777" w:rsidR="00E219DC" w:rsidRPr="001A58E9" w:rsidRDefault="00000000" w:rsidP="001A58E9">
            <w:pPr>
              <w:pStyle w:val="Heading2"/>
              <w:outlineLvl w:val="1"/>
            </w:pPr>
            <w:sdt>
              <w:sdtPr>
                <w:id w:val="-1238469382"/>
                <w:placeholder>
                  <w:docPart w:val="D907754180E72E4E9914F044D5B23F80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t>Project Name</w:t>
                </w:r>
              </w:sdtContent>
            </w:sdt>
          </w:p>
        </w:tc>
        <w:tc>
          <w:tcPr>
            <w:tcW w:w="4197" w:type="dxa"/>
          </w:tcPr>
          <w:p w14:paraId="73391A0A" w14:textId="77777777" w:rsidR="00E219DC" w:rsidRPr="001A58E9" w:rsidRDefault="00000000" w:rsidP="001A58E9">
            <w:pPr>
              <w:pStyle w:val="Heading2"/>
              <w:outlineLvl w:val="1"/>
            </w:pPr>
            <w:sdt>
              <w:sdtPr>
                <w:id w:val="-722589363"/>
                <w:placeholder>
                  <w:docPart w:val="B3AEE017B0F1C94D9C43D1D45EFDF946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t>Prepared By</w:t>
                </w:r>
              </w:sdtContent>
            </w:sdt>
          </w:p>
        </w:tc>
      </w:tr>
      <w:tr w:rsidR="00E219DC" w14:paraId="1C281710" w14:textId="77777777" w:rsidTr="004257E0">
        <w:trPr>
          <w:trHeight w:val="331"/>
        </w:trPr>
        <w:tc>
          <w:tcPr>
            <w:tcW w:w="3142" w:type="dxa"/>
          </w:tcPr>
          <w:p w14:paraId="1AF6A037" w14:textId="4997E621" w:rsidR="00E219DC" w:rsidRPr="00C866C9" w:rsidRDefault="00000000" w:rsidP="00425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id w:val="894861101"/>
                <w:placeholder>
                  <w:docPart w:val="B21394D8AAA8404B8137348E8067EEE9"/>
                </w:placeholder>
                <w:temporary/>
                <w:showingPlcHdr/>
                <w15:appearance w15:val="hidden"/>
              </w:sdtPr>
              <w:sdtContent>
                <w:r w:rsidR="004257E0" w:rsidRPr="00C866C9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Date</w:t>
                </w:r>
              </w:sdtContent>
            </w:sdt>
            <w:r w:rsidR="00B216C2" w:rsidRPr="00C866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6/23/2022</w:t>
            </w:r>
          </w:p>
        </w:tc>
        <w:tc>
          <w:tcPr>
            <w:tcW w:w="4181" w:type="dxa"/>
          </w:tcPr>
          <w:p w14:paraId="026D1EF3" w14:textId="447DD3D0" w:rsidR="00E219DC" w:rsidRPr="00C866C9" w:rsidRDefault="00B216C2" w:rsidP="006B7F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66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 Your Way</w:t>
            </w:r>
          </w:p>
        </w:tc>
        <w:tc>
          <w:tcPr>
            <w:tcW w:w="4197" w:type="dxa"/>
          </w:tcPr>
          <w:p w14:paraId="2F48EFE6" w14:textId="55684F8F" w:rsidR="00E219DC" w:rsidRPr="00C866C9" w:rsidRDefault="006B135F" w:rsidP="00425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66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Amsu Warner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0B0F88F0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9097663" w14:textId="77777777" w:rsidR="00825C42" w:rsidRPr="00825C42" w:rsidRDefault="00000000" w:rsidP="001960E4">
            <w:pPr>
              <w:pStyle w:val="Heading1"/>
              <w:outlineLvl w:val="0"/>
            </w:pPr>
            <w:sdt>
              <w:sdtPr>
                <w:id w:val="1361161711"/>
                <w:placeholder>
                  <w:docPart w:val="A3BD73AA00212441A1DCEC24310C74CD"/>
                </w:placeholder>
                <w:temporary/>
                <w:showingPlcHdr/>
                <w15:appearance w15:val="hidden"/>
              </w:sdtPr>
              <w:sdtContent>
                <w:r w:rsidR="00825C42">
                  <w:t>Status</w:t>
                </w:r>
                <w:r w:rsidR="00825C42" w:rsidRPr="00825C42">
                  <w:t xml:space="preserve"> Summary</w:t>
                </w:r>
              </w:sdtContent>
            </w:sdt>
          </w:p>
        </w:tc>
      </w:tr>
      <w:tr w:rsidR="00825C42" w:rsidRPr="00C866C9" w14:paraId="538D16B9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E0511E9" w14:textId="77777777" w:rsidR="00825C42" w:rsidRPr="00C866C9" w:rsidRDefault="00825C42">
            <w:pPr>
              <w:rPr>
                <w:sz w:val="24"/>
                <w:szCs w:val="24"/>
              </w:rPr>
            </w:pPr>
          </w:p>
        </w:tc>
      </w:tr>
    </w:tbl>
    <w:p w14:paraId="66AD9371" w14:textId="0EC13F17" w:rsidR="00FF7EBE" w:rsidRPr="001C7F45" w:rsidRDefault="00E56B30" w:rsidP="00F0767F">
      <w:pPr>
        <w:rPr>
          <w:rFonts w:ascii="Times New Roman" w:hAnsi="Times New Roman" w:cs="Times New Roman"/>
          <w:sz w:val="24"/>
          <w:szCs w:val="24"/>
        </w:rPr>
      </w:pPr>
      <w:r w:rsidRPr="001C7F45">
        <w:rPr>
          <w:rFonts w:ascii="Times New Roman" w:hAnsi="Times New Roman" w:cs="Times New Roman"/>
          <w:sz w:val="24"/>
          <w:szCs w:val="24"/>
        </w:rPr>
        <w:t xml:space="preserve">Mr. Anderson and I discussed what technologies would be best to implement for this </w:t>
      </w:r>
      <w:proofErr w:type="gramStart"/>
      <w:r w:rsidRPr="001C7F45">
        <w:rPr>
          <w:rFonts w:ascii="Times New Roman" w:hAnsi="Times New Roman" w:cs="Times New Roman"/>
          <w:sz w:val="24"/>
          <w:szCs w:val="24"/>
        </w:rPr>
        <w:t>particular project</w:t>
      </w:r>
      <w:proofErr w:type="gramEnd"/>
      <w:r w:rsidRPr="001C7F45">
        <w:rPr>
          <w:rFonts w:ascii="Times New Roman" w:hAnsi="Times New Roman" w:cs="Times New Roman"/>
          <w:sz w:val="24"/>
          <w:szCs w:val="24"/>
        </w:rPr>
        <w:t xml:space="preserve">. We also discussed what key features should be implemented and totally useable for the users. </w:t>
      </w:r>
      <w:r w:rsidR="002E0A6B">
        <w:rPr>
          <w:rFonts w:ascii="Times New Roman" w:hAnsi="Times New Roman" w:cs="Times New Roman"/>
          <w:sz w:val="24"/>
          <w:szCs w:val="24"/>
        </w:rPr>
        <w:t>Features include Login Authentication, user input, a variety of font choices</w:t>
      </w:r>
      <w:r w:rsidR="003104BF">
        <w:rPr>
          <w:rFonts w:ascii="Times New Roman" w:hAnsi="Times New Roman" w:cs="Times New Roman"/>
          <w:sz w:val="24"/>
          <w:szCs w:val="24"/>
        </w:rPr>
        <w:t>, resume templates as well as the option to download the resume as a PDF.</w:t>
      </w: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:rsidRPr="001C7F45" w14:paraId="54F287CC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2BFE46E5" w14:textId="77777777" w:rsidR="00825C42" w:rsidRPr="001C7F45" w:rsidRDefault="00000000" w:rsidP="001960E4">
            <w:pPr>
              <w:pStyle w:val="Heading1"/>
              <w:outlineLvl w:val="0"/>
              <w:rPr>
                <w:rFonts w:ascii="Times New Roman" w:hAnsi="Times New Roman" w:cs="Times New Roman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-2039339797"/>
                <w:placeholder>
                  <w:docPart w:val="DDAD63E33688424C96E12705B407C880"/>
                </w:placeholder>
                <w:temporary/>
                <w:showingPlcHdr/>
                <w15:appearance w15:val="hidden"/>
              </w:sdtPr>
              <w:sdtContent>
                <w:r w:rsidR="00825C42" w:rsidRPr="001C7F45">
                  <w:rPr>
                    <w:rFonts w:ascii="Times New Roman" w:hAnsi="Times New Roman" w:cs="Times New Roman"/>
                    <w:szCs w:val="24"/>
                  </w:rPr>
                  <w:t>Project Overview</w:t>
                </w:r>
              </w:sdtContent>
            </w:sdt>
          </w:p>
        </w:tc>
      </w:tr>
      <w:tr w:rsidR="00825C42" w:rsidRPr="001C7F45" w14:paraId="7A690DDD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5913E57" w14:textId="6AAC67FA" w:rsidR="00825C42" w:rsidRPr="001C7F45" w:rsidRDefault="00825C42" w:rsidP="001C7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DC852" w14:textId="160CC00B" w:rsidR="001C7F45" w:rsidRPr="001C7F45" w:rsidRDefault="001C7F45" w:rsidP="001C7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019ED" w14:textId="0A5F47DB" w:rsidR="001C7F45" w:rsidRPr="001C7F45" w:rsidRDefault="001C7F45" w:rsidP="001C7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45D3A" w14:textId="2F695BC7" w:rsidR="001C7F45" w:rsidRPr="001C7F45" w:rsidRDefault="001C7F45" w:rsidP="001C7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7F45">
              <w:rPr>
                <w:rFonts w:ascii="Times New Roman" w:hAnsi="Times New Roman" w:cs="Times New Roman"/>
                <w:sz w:val="24"/>
                <w:szCs w:val="24"/>
              </w:rPr>
              <w:t>Djbfjkbdkjfbdskj;gfbk</w:t>
            </w:r>
            <w:proofErr w:type="gramEnd"/>
            <w:r w:rsidRPr="001C7F45">
              <w:rPr>
                <w:rFonts w:ascii="Times New Roman" w:hAnsi="Times New Roman" w:cs="Times New Roman"/>
                <w:sz w:val="24"/>
                <w:szCs w:val="24"/>
              </w:rPr>
              <w:t>;dfjbdfbgk;b;adiu</w:t>
            </w:r>
            <w:proofErr w:type="spellEnd"/>
          </w:p>
          <w:p w14:paraId="2943E499" w14:textId="77777777" w:rsidR="001C7F45" w:rsidRPr="001C7F45" w:rsidRDefault="001C7F45" w:rsidP="001C7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5E203" w14:textId="77777777" w:rsidR="001C7F45" w:rsidRPr="001C7F45" w:rsidRDefault="001C7F45" w:rsidP="001C7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7021D" w14:textId="2CA590EF" w:rsidR="001C7F45" w:rsidRPr="001C7F45" w:rsidRDefault="001C7F45" w:rsidP="001C7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45D6E4" w14:textId="1BD2628C" w:rsidR="008E3A9C" w:rsidRPr="001C7F45" w:rsidRDefault="001C7F45">
      <w:pPr>
        <w:rPr>
          <w:rFonts w:ascii="Times New Roman" w:hAnsi="Times New Roman" w:cs="Times New Roman"/>
          <w:sz w:val="24"/>
          <w:szCs w:val="24"/>
        </w:rPr>
      </w:pPr>
      <w:r w:rsidRPr="001C7F45">
        <w:rPr>
          <w:rFonts w:ascii="Times New Roman" w:hAnsi="Times New Roman" w:cs="Times New Roman"/>
          <w:sz w:val="24"/>
          <w:szCs w:val="24"/>
        </w:rPr>
        <w:t xml:space="preserve">Resume Your Way </w:t>
      </w:r>
      <w:r>
        <w:rPr>
          <w:rFonts w:ascii="Times New Roman" w:hAnsi="Times New Roman" w:cs="Times New Roman"/>
          <w:sz w:val="24"/>
          <w:szCs w:val="24"/>
        </w:rPr>
        <w:t xml:space="preserve">is a front-end web application that will allow users to create and conduct their own unique resumes. Mr. Anderson and </w:t>
      </w:r>
      <w:r w:rsidR="003104B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discussed and decided what technologies would be best to implement and develop this project. We both agreed on ReactJS</w:t>
      </w:r>
      <w:r w:rsidR="002E0A6B">
        <w:rPr>
          <w:rFonts w:ascii="Times New Roman" w:hAnsi="Times New Roman" w:cs="Times New Roman"/>
          <w:sz w:val="24"/>
          <w:szCs w:val="24"/>
        </w:rPr>
        <w:t xml:space="preserve"> for the frontend and perhaps adding a database such as MongoDB and/or PostgreSQL for storing and viewing user information. </w:t>
      </w:r>
    </w:p>
    <w:sectPr w:rsidR="008E3A9C" w:rsidRPr="001C7F45" w:rsidSect="001A58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8B35A" w14:textId="77777777" w:rsidR="0047770A" w:rsidRDefault="0047770A" w:rsidP="00E02929">
      <w:pPr>
        <w:spacing w:after="0"/>
      </w:pPr>
      <w:r>
        <w:separator/>
      </w:r>
    </w:p>
    <w:p w14:paraId="36356EC5" w14:textId="77777777" w:rsidR="0047770A" w:rsidRDefault="0047770A"/>
  </w:endnote>
  <w:endnote w:type="continuationSeparator" w:id="0">
    <w:p w14:paraId="5546252A" w14:textId="77777777" w:rsidR="0047770A" w:rsidRDefault="0047770A" w:rsidP="00E02929">
      <w:pPr>
        <w:spacing w:after="0"/>
      </w:pPr>
      <w:r>
        <w:continuationSeparator/>
      </w:r>
    </w:p>
    <w:p w14:paraId="7F0C8FCD" w14:textId="77777777" w:rsidR="0047770A" w:rsidRDefault="004777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EA3D" w14:textId="77777777" w:rsidR="001D2D76" w:rsidRDefault="001D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AF929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1F54F2C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DE31C" w14:textId="77777777" w:rsidR="001D2D76" w:rsidRDefault="001D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E4953" w14:textId="77777777" w:rsidR="0047770A" w:rsidRDefault="0047770A" w:rsidP="00E02929">
      <w:pPr>
        <w:spacing w:after="0"/>
      </w:pPr>
      <w:r>
        <w:separator/>
      </w:r>
    </w:p>
    <w:p w14:paraId="76AFE8EA" w14:textId="77777777" w:rsidR="0047770A" w:rsidRDefault="0047770A"/>
  </w:footnote>
  <w:footnote w:type="continuationSeparator" w:id="0">
    <w:p w14:paraId="425F966B" w14:textId="77777777" w:rsidR="0047770A" w:rsidRDefault="0047770A" w:rsidP="00E02929">
      <w:pPr>
        <w:spacing w:after="0"/>
      </w:pPr>
      <w:r>
        <w:continuationSeparator/>
      </w:r>
    </w:p>
    <w:p w14:paraId="681A667A" w14:textId="77777777" w:rsidR="0047770A" w:rsidRDefault="004777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C770C" w14:textId="77777777" w:rsidR="001D2D76" w:rsidRDefault="001D2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DFE62" w14:textId="77777777" w:rsidR="001D2D76" w:rsidRDefault="001D2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85CD6" w14:textId="77777777" w:rsidR="001D2D76" w:rsidRDefault="001D2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389458031">
    <w:abstractNumId w:val="4"/>
  </w:num>
  <w:num w:numId="2" w16cid:durableId="2062053980">
    <w:abstractNumId w:val="3"/>
  </w:num>
  <w:num w:numId="3" w16cid:durableId="1390884644">
    <w:abstractNumId w:val="2"/>
  </w:num>
  <w:num w:numId="4" w16cid:durableId="887646554">
    <w:abstractNumId w:val="1"/>
  </w:num>
  <w:num w:numId="5" w16cid:durableId="127390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C2"/>
    <w:rsid w:val="00002E34"/>
    <w:rsid w:val="000260A9"/>
    <w:rsid w:val="000B7024"/>
    <w:rsid w:val="000C215D"/>
    <w:rsid w:val="000C321B"/>
    <w:rsid w:val="0013652A"/>
    <w:rsid w:val="00145D68"/>
    <w:rsid w:val="00166CFC"/>
    <w:rsid w:val="001960E4"/>
    <w:rsid w:val="0019734F"/>
    <w:rsid w:val="001A58E9"/>
    <w:rsid w:val="001B0C6F"/>
    <w:rsid w:val="001C7F45"/>
    <w:rsid w:val="001D2D76"/>
    <w:rsid w:val="001F31F6"/>
    <w:rsid w:val="0020390E"/>
    <w:rsid w:val="00240B38"/>
    <w:rsid w:val="00251688"/>
    <w:rsid w:val="002517EA"/>
    <w:rsid w:val="00274D9E"/>
    <w:rsid w:val="00290F0F"/>
    <w:rsid w:val="00292EF3"/>
    <w:rsid w:val="0029418F"/>
    <w:rsid w:val="002E0A6B"/>
    <w:rsid w:val="003104BF"/>
    <w:rsid w:val="003120E0"/>
    <w:rsid w:val="00321270"/>
    <w:rsid w:val="00321F35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4257E0"/>
    <w:rsid w:val="0044378E"/>
    <w:rsid w:val="004502DA"/>
    <w:rsid w:val="004537C5"/>
    <w:rsid w:val="00465B79"/>
    <w:rsid w:val="0047770A"/>
    <w:rsid w:val="00495301"/>
    <w:rsid w:val="004A234F"/>
    <w:rsid w:val="00504074"/>
    <w:rsid w:val="005235FF"/>
    <w:rsid w:val="00527C72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B135F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C5F1A"/>
    <w:rsid w:val="008E3A9C"/>
    <w:rsid w:val="008E448C"/>
    <w:rsid w:val="00913758"/>
    <w:rsid w:val="00923E5C"/>
    <w:rsid w:val="0093672F"/>
    <w:rsid w:val="00974E1C"/>
    <w:rsid w:val="00983FF5"/>
    <w:rsid w:val="009B458D"/>
    <w:rsid w:val="009C3F23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87814"/>
    <w:rsid w:val="00AA224B"/>
    <w:rsid w:val="00AB2FD7"/>
    <w:rsid w:val="00AB739B"/>
    <w:rsid w:val="00AF1675"/>
    <w:rsid w:val="00B216C2"/>
    <w:rsid w:val="00B41BE0"/>
    <w:rsid w:val="00B42B3B"/>
    <w:rsid w:val="00B45802"/>
    <w:rsid w:val="00B83AB0"/>
    <w:rsid w:val="00B90FED"/>
    <w:rsid w:val="00BA0F5B"/>
    <w:rsid w:val="00BB4CB0"/>
    <w:rsid w:val="00BE05B1"/>
    <w:rsid w:val="00BE36A4"/>
    <w:rsid w:val="00C12475"/>
    <w:rsid w:val="00C551F8"/>
    <w:rsid w:val="00C73764"/>
    <w:rsid w:val="00C866C9"/>
    <w:rsid w:val="00CA3293"/>
    <w:rsid w:val="00CA4D00"/>
    <w:rsid w:val="00CA5660"/>
    <w:rsid w:val="00CB4B76"/>
    <w:rsid w:val="00CC0778"/>
    <w:rsid w:val="00D05E23"/>
    <w:rsid w:val="00D11BC5"/>
    <w:rsid w:val="00D93A81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56B30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552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suwarner/Library/Containers/com.microsoft.Word/Data/Library/Application%20Support/Microsoft/Office/16.0/DTS/Search/%7b6AA56D94-6FC2-7E49-BB5E-283C3521AEE1%7dtf0288989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FCE9E9F6D8334BB00694FC3A63D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7DF93-1B44-0446-B42F-116459782B0D}"/>
      </w:docPartPr>
      <w:docPartBody>
        <w:p w:rsidR="00CC71EA" w:rsidRDefault="00000000">
          <w:pPr>
            <w:pStyle w:val="8DFCE9E9F6D8334BB00694FC3A63DC48"/>
          </w:pPr>
          <w:r w:rsidRPr="00B90FED">
            <w:t>Project status Report</w:t>
          </w:r>
        </w:p>
      </w:docPartBody>
    </w:docPart>
    <w:docPart>
      <w:docPartPr>
        <w:name w:val="4819C5F642829B4785FB9EE981BD0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14124-AEBE-D545-B091-CF8A660F9AC9}"/>
      </w:docPartPr>
      <w:docPartBody>
        <w:p w:rsidR="00CC71EA" w:rsidRDefault="00000000">
          <w:pPr>
            <w:pStyle w:val="4819C5F642829B4785FB9EE981BD0385"/>
          </w:pPr>
          <w:r w:rsidRPr="00825C42">
            <w:t>Project Summary</w:t>
          </w:r>
        </w:p>
      </w:docPartBody>
    </w:docPart>
    <w:docPart>
      <w:docPartPr>
        <w:name w:val="C191E4D427DF454C8DF0969E1E9F4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563D2-38C2-5640-AC96-1966C5AE5FE5}"/>
      </w:docPartPr>
      <w:docPartBody>
        <w:p w:rsidR="00CC71EA" w:rsidRDefault="00000000">
          <w:pPr>
            <w:pStyle w:val="C191E4D427DF454C8DF0969E1E9F4855"/>
          </w:pPr>
          <w:r w:rsidRPr="001A58E9">
            <w:t>Report Date</w:t>
          </w:r>
        </w:p>
      </w:docPartBody>
    </w:docPart>
    <w:docPart>
      <w:docPartPr>
        <w:name w:val="D907754180E72E4E9914F044D5B23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7301-832D-7D48-9CBA-3E415F92E51E}"/>
      </w:docPartPr>
      <w:docPartBody>
        <w:p w:rsidR="00CC71EA" w:rsidRDefault="00000000">
          <w:pPr>
            <w:pStyle w:val="D907754180E72E4E9914F044D5B23F80"/>
          </w:pPr>
          <w:r w:rsidRPr="001A58E9">
            <w:t>Project Name</w:t>
          </w:r>
        </w:p>
      </w:docPartBody>
    </w:docPart>
    <w:docPart>
      <w:docPartPr>
        <w:name w:val="B3AEE017B0F1C94D9C43D1D45EFDF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5DB87-8AA9-4F48-A98B-5EB61641D901}"/>
      </w:docPartPr>
      <w:docPartBody>
        <w:p w:rsidR="00CC71EA" w:rsidRDefault="00000000">
          <w:pPr>
            <w:pStyle w:val="B3AEE017B0F1C94D9C43D1D45EFDF946"/>
          </w:pPr>
          <w:r w:rsidRPr="001A58E9">
            <w:t>Prepared By</w:t>
          </w:r>
        </w:p>
      </w:docPartBody>
    </w:docPart>
    <w:docPart>
      <w:docPartPr>
        <w:name w:val="B21394D8AAA8404B8137348E8067E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83BD0-A7F1-4A46-A6F0-A3FBAD1AF1E4}"/>
      </w:docPartPr>
      <w:docPartBody>
        <w:p w:rsidR="00CC71EA" w:rsidRDefault="00000000">
          <w:pPr>
            <w:pStyle w:val="B21394D8AAA8404B8137348E8067EEE9"/>
          </w:pPr>
          <w:r>
            <w:t>Date</w:t>
          </w:r>
        </w:p>
      </w:docPartBody>
    </w:docPart>
    <w:docPart>
      <w:docPartPr>
        <w:name w:val="A3BD73AA00212441A1DCEC24310C7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125DE-A966-0547-AF94-741E8A1C16EE}"/>
      </w:docPartPr>
      <w:docPartBody>
        <w:p w:rsidR="00CC71EA" w:rsidRDefault="00000000">
          <w:pPr>
            <w:pStyle w:val="A3BD73AA00212441A1DCEC24310C74CD"/>
          </w:pPr>
          <w:r>
            <w:t>Status</w:t>
          </w:r>
          <w:r w:rsidRPr="00825C42">
            <w:t xml:space="preserve"> Summary</w:t>
          </w:r>
        </w:p>
      </w:docPartBody>
    </w:docPart>
    <w:docPart>
      <w:docPartPr>
        <w:name w:val="DDAD63E33688424C96E12705B407C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8ABFB-D298-F546-9A4F-E12AC6C871F8}"/>
      </w:docPartPr>
      <w:docPartBody>
        <w:p w:rsidR="00CC71EA" w:rsidRDefault="00000000">
          <w:pPr>
            <w:pStyle w:val="DDAD63E33688424C96E12705B407C880"/>
          </w:pPr>
          <w:r>
            <w:t>Project Overview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B4"/>
    <w:rsid w:val="00A43AB4"/>
    <w:rsid w:val="00AC1D9D"/>
    <w:rsid w:val="00CC71EA"/>
    <w:rsid w:val="00F5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FCE9E9F6D8334BB00694FC3A63DC48">
    <w:name w:val="8DFCE9E9F6D8334BB00694FC3A63DC48"/>
  </w:style>
  <w:style w:type="paragraph" w:customStyle="1" w:styleId="4819C5F642829B4785FB9EE981BD0385">
    <w:name w:val="4819C5F642829B4785FB9EE981BD0385"/>
  </w:style>
  <w:style w:type="paragraph" w:customStyle="1" w:styleId="C191E4D427DF454C8DF0969E1E9F4855">
    <w:name w:val="C191E4D427DF454C8DF0969E1E9F4855"/>
  </w:style>
  <w:style w:type="paragraph" w:customStyle="1" w:styleId="D907754180E72E4E9914F044D5B23F80">
    <w:name w:val="D907754180E72E4E9914F044D5B23F80"/>
  </w:style>
  <w:style w:type="paragraph" w:customStyle="1" w:styleId="B3AEE017B0F1C94D9C43D1D45EFDF946">
    <w:name w:val="B3AEE017B0F1C94D9C43D1D45EFDF946"/>
  </w:style>
  <w:style w:type="paragraph" w:customStyle="1" w:styleId="B21394D8AAA8404B8137348E8067EEE9">
    <w:name w:val="B21394D8AAA8404B8137348E8067EEE9"/>
  </w:style>
  <w:style w:type="paragraph" w:customStyle="1" w:styleId="A3BD73AA00212441A1DCEC24310C74CD">
    <w:name w:val="A3BD73AA00212441A1DCEC24310C74CD"/>
  </w:style>
  <w:style w:type="paragraph" w:customStyle="1" w:styleId="DDAD63E33688424C96E12705B407C880">
    <w:name w:val="DDAD63E33688424C96E12705B407C880"/>
  </w:style>
  <w:style w:type="paragraph" w:customStyle="1" w:styleId="E5FD7A29B94A6942AAA04D1C45FF1A6B">
    <w:name w:val="E5FD7A29B94A6942AAA04D1C45FF1A6B"/>
  </w:style>
  <w:style w:type="paragraph" w:customStyle="1" w:styleId="7E85FC0D6FD3BF45A32127A8E523162E">
    <w:name w:val="7E85FC0D6FD3BF45A32127A8E523162E"/>
  </w:style>
  <w:style w:type="paragraph" w:customStyle="1" w:styleId="882E09A6C2991B4B819D3C1971937172">
    <w:name w:val="882E09A6C2991B4B819D3C1971937172"/>
  </w:style>
  <w:style w:type="paragraph" w:customStyle="1" w:styleId="CA2A42F1E2A6A54A9DBD00BBD6914F12">
    <w:name w:val="CA2A42F1E2A6A54A9DBD00BBD6914F12"/>
  </w:style>
  <w:style w:type="paragraph" w:customStyle="1" w:styleId="9819C952D7325644ADC85E19652272F5">
    <w:name w:val="9819C952D7325644ADC85E19652272F5"/>
  </w:style>
  <w:style w:type="paragraph" w:customStyle="1" w:styleId="6F1316722179394CAD7D15DB23F494DE">
    <w:name w:val="6F1316722179394CAD7D15DB23F494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{6AA56D94-6FC2-7E49-BB5E-283C3521AEE1}tf02889890_win32.dotx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2022-06-27T21:34:00Z</dcterms:created>
  <dcterms:modified xsi:type="dcterms:W3CDTF">2022-07-20T18:26:00Z</dcterms:modified>
</cp:coreProperties>
</file>